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sdt>
      <w:sdtPr>
        <w:rPr>
          <w:rFonts w:asciiTheme="majorHAnsi" w:eastAsiaTheme="majorEastAsia" w:hAnsiTheme="majorHAnsi" w:cstheme="majorBidi"/>
          <w:caps/>
          <w:sz w:val="24"/>
          <w:szCs w:val="24"/>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360"/>
          </w:tblGrid>
          <w:tr w:rsidR="003E1D56" w14:paraId="08B812AA" w14:textId="77777777">
            <w:trPr>
              <w:trHeight w:val="2880"/>
              <w:jc w:val="center"/>
            </w:trPr>
            <w:sdt>
              <w:sdtPr>
                <w:rPr>
                  <w:rFonts w:asciiTheme="majorHAnsi" w:eastAsiaTheme="majorEastAsia" w:hAnsiTheme="majorHAnsi" w:cstheme="majorBidi"/>
                  <w:caps/>
                  <w:sz w:val="24"/>
                  <w:szCs w:val="24"/>
                </w:rPr>
                <w:alias w:val="Company"/>
                <w:id w:val="15524243"/>
                <w:dataBinding w:prefixMappings="xmlns:ns0='http://schemas.openxmlformats.org/officeDocument/2006/extended-properties'" w:xpath="/ns0:Properties[1]/ns0:Company[1]" w:storeItemID="{6668398D-A668-4E3E-A5EB-62B293D839F1}"/>
                <w:text/>
              </w:sdtPr>
              <w:sdtEndPr>
                <w:rPr>
                  <w:sz w:val="22"/>
                  <w:szCs w:val="22"/>
                </w:rPr>
              </w:sdtEndPr>
              <w:sdtContent>
                <w:tc>
                  <w:tcPr>
                    <w:tcW w:w="5000" w:type="pct"/>
                  </w:tcPr>
                  <w:p w14:paraId="08B812A9" w14:textId="76D21BC4" w:rsidR="003E1D56" w:rsidRDefault="00B9327E" w:rsidP="003E1D5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[Captain</w:t>
                    </w:r>
                    <w:r w:rsidR="005C7703">
                      <w:rPr>
                        <w:rFonts w:asciiTheme="majorHAnsi" w:eastAsiaTheme="majorEastAsia" w:hAnsiTheme="majorHAnsi" w:cstheme="majorBidi"/>
                        <w:caps/>
                      </w:rPr>
                      <w:t xml:space="preserve"> games</w:t>
                    </w:r>
                    <w:r>
                      <w:rPr>
                        <w:rFonts w:asciiTheme="majorHAnsi" w:eastAsiaTheme="majorEastAsia" w:hAnsiTheme="majorHAnsi" w:cstheme="majorBidi"/>
                        <w:caps/>
                      </w:rPr>
                      <w:t>]</w:t>
                    </w:r>
                  </w:p>
                </w:tc>
              </w:sdtContent>
            </w:sdt>
          </w:tr>
          <w:tr w:rsidR="003E1D56" w14:paraId="08B812AC" w14:textId="77777777">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08B812AB" w14:textId="7465F906" w:rsidR="003E1D56" w:rsidRDefault="00B9327E" w:rsidP="003E1D5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Alien Invasion Design Document</w:t>
                    </w:r>
                  </w:p>
                </w:tc>
              </w:sdtContent>
            </w:sdt>
          </w:tr>
          <w:tr w:rsidR="003E1D56" w14:paraId="08B812AE" w14:textId="77777777">
            <w:trPr>
              <w:trHeight w:val="720"/>
              <w:jc w:val="center"/>
            </w:trPr>
            <w:tc>
              <w:tcPr>
                <w:tcW w:w="5000" w:type="pct"/>
                <w:tcBorders>
                  <w:top w:val="single" w:sz="4" w:space="0" w:color="4F81BD" w:themeColor="accent1"/>
                </w:tcBorders>
                <w:vAlign w:val="center"/>
              </w:tcPr>
              <w:p w14:paraId="08B812AD" w14:textId="23462563" w:rsidR="003E1D56" w:rsidRPr="003E1D56" w:rsidRDefault="00B9327E" w:rsidP="003E1D56">
                <w:pPr>
                  <w:pStyle w:val="NoSpacing"/>
                  <w:jc w:val="center"/>
                  <w:rPr>
                    <w:rFonts w:asciiTheme="majorHAnsi" w:eastAsiaTheme="majorEastAsia" w:hAnsiTheme="majorHAnsi" w:cstheme="majorBidi"/>
                    <w:b/>
                    <w:sz w:val="60"/>
                    <w:szCs w:val="60"/>
                  </w:rPr>
                </w:pPr>
                <w:r>
                  <w:rPr>
                    <w:noProof/>
                  </w:rPr>
                  <w:drawing>
                    <wp:anchor distT="0" distB="0" distL="114300" distR="114300" simplePos="0" relativeHeight="251659264" behindDoc="0" locked="0" layoutInCell="1" allowOverlap="1" wp14:anchorId="272D9769" wp14:editId="37D9A78D">
                      <wp:simplePos x="0" y="0"/>
                      <wp:positionH relativeFrom="column">
                        <wp:posOffset>1786890</wp:posOffset>
                      </wp:positionH>
                      <wp:positionV relativeFrom="paragraph">
                        <wp:posOffset>-2397125</wp:posOffset>
                      </wp:positionV>
                      <wp:extent cx="2369820" cy="13335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69820" cy="1333500"/>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asciiTheme="majorHAnsi" w:eastAsiaTheme="majorEastAsia" w:hAnsiTheme="majorHAnsi" w:cstheme="majorBidi"/>
                      <w:bCs/>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bCs/>
                        <w:sz w:val="60"/>
                        <w:szCs w:val="60"/>
                      </w:rPr>
                      <w:t>Tower Defense Mobile Game</w:t>
                    </w:r>
                  </w:sdtContent>
                </w:sdt>
              </w:p>
            </w:tc>
          </w:tr>
          <w:tr w:rsidR="003E1D56" w14:paraId="08B812BE" w14:textId="77777777">
            <w:trPr>
              <w:trHeight w:val="360"/>
              <w:jc w:val="center"/>
            </w:trPr>
            <w:tc>
              <w:tcPr>
                <w:tcW w:w="5000" w:type="pct"/>
                <w:vAlign w:val="center"/>
              </w:tcPr>
              <w:p w14:paraId="08B812AF" w14:textId="3ADB4453" w:rsidR="003E1D56" w:rsidRDefault="003E1D56">
                <w:pPr>
                  <w:pStyle w:val="NoSpacing"/>
                  <w:jc w:val="center"/>
                </w:pPr>
              </w:p>
              <w:p w14:paraId="08B812B0" w14:textId="14D6CD84" w:rsidR="003E1D56" w:rsidRDefault="003E1D56">
                <w:pPr>
                  <w:pStyle w:val="NoSpacing"/>
                  <w:jc w:val="center"/>
                </w:pPr>
              </w:p>
              <w:p w14:paraId="08B812B1" w14:textId="659427E3" w:rsidR="003E1D56" w:rsidRDefault="003E1D56">
                <w:pPr>
                  <w:pStyle w:val="NoSpacing"/>
                  <w:jc w:val="center"/>
                </w:pPr>
              </w:p>
              <w:p w14:paraId="08B812B2" w14:textId="74C60644" w:rsidR="003E1D56" w:rsidRDefault="003E1D56">
                <w:pPr>
                  <w:pStyle w:val="NoSpacing"/>
                  <w:jc w:val="center"/>
                </w:pPr>
              </w:p>
              <w:p w14:paraId="08B812B3" w14:textId="05C4BB5D" w:rsidR="003E1D56" w:rsidRDefault="003E1D56">
                <w:pPr>
                  <w:pStyle w:val="NoSpacing"/>
                  <w:jc w:val="center"/>
                </w:pPr>
              </w:p>
              <w:p w14:paraId="08B812B4" w14:textId="7BECB259" w:rsidR="003E1D56" w:rsidRDefault="003E1D56">
                <w:pPr>
                  <w:pStyle w:val="NoSpacing"/>
                  <w:jc w:val="center"/>
                </w:pPr>
              </w:p>
              <w:p w14:paraId="08B812B5" w14:textId="5458505C" w:rsidR="003E1D56" w:rsidRDefault="003E1D56">
                <w:pPr>
                  <w:pStyle w:val="NoSpacing"/>
                  <w:jc w:val="center"/>
                </w:pPr>
              </w:p>
              <w:p w14:paraId="08B812B6" w14:textId="26C51617" w:rsidR="003E1D56" w:rsidRDefault="003E1D56">
                <w:pPr>
                  <w:pStyle w:val="NoSpacing"/>
                  <w:jc w:val="center"/>
                </w:pPr>
              </w:p>
              <w:p w14:paraId="08B812B7" w14:textId="2DF8A0D5" w:rsidR="003E1D56" w:rsidRPr="003E1D56" w:rsidRDefault="003E1D56">
                <w:pPr>
                  <w:pStyle w:val="NoSpacing"/>
                  <w:jc w:val="center"/>
                  <w:rPr>
                    <w:sz w:val="24"/>
                    <w:szCs w:val="24"/>
                  </w:rPr>
                </w:pPr>
                <w:r w:rsidRPr="003E1D56">
                  <w:rPr>
                    <w:sz w:val="24"/>
                    <w:szCs w:val="24"/>
                  </w:rPr>
                  <w:t>Version #</w:t>
                </w:r>
                <w:r w:rsidR="00B9327E">
                  <w:rPr>
                    <w:sz w:val="24"/>
                    <w:szCs w:val="24"/>
                  </w:rPr>
                  <w:t>01</w:t>
                </w:r>
              </w:p>
              <w:p w14:paraId="08B812B8" w14:textId="1786206B" w:rsidR="003E1D56" w:rsidRDefault="003E1D56">
                <w:pPr>
                  <w:pStyle w:val="NoSpacing"/>
                  <w:jc w:val="center"/>
                </w:pPr>
              </w:p>
              <w:p w14:paraId="08B812B9" w14:textId="5D3B7106" w:rsidR="003E1D56" w:rsidRDefault="003E1D56">
                <w:pPr>
                  <w:pStyle w:val="NoSpacing"/>
                  <w:jc w:val="center"/>
                </w:pPr>
                <w:r>
                  <w:t xml:space="preserve">All work Copyright © </w:t>
                </w:r>
                <w:r w:rsidR="00041C8A">
                  <w:t>20</w:t>
                </w:r>
                <w:r w:rsidR="0060518D">
                  <w:t>20</w:t>
                </w:r>
                <w:r>
                  <w:t xml:space="preserve"> by </w:t>
                </w:r>
                <w:r w:rsidR="00B9327E">
                  <w:t>Captain Games</w:t>
                </w:r>
                <w:r>
                  <w:t>.</w:t>
                </w:r>
              </w:p>
              <w:p w14:paraId="08B812BA" w14:textId="3A8A1792" w:rsidR="003E1D56" w:rsidRDefault="003E1D56">
                <w:pPr>
                  <w:pStyle w:val="NoSpacing"/>
                  <w:jc w:val="center"/>
                </w:pPr>
                <w:r>
                  <w:t>All rights reserved.</w:t>
                </w:r>
              </w:p>
              <w:p w14:paraId="08B812BB" w14:textId="77777777" w:rsidR="003E1D56" w:rsidRDefault="003E1D56">
                <w:pPr>
                  <w:pStyle w:val="NoSpacing"/>
                  <w:jc w:val="center"/>
                </w:pPr>
              </w:p>
              <w:p w14:paraId="08B812BC" w14:textId="77777777" w:rsidR="003E1D56" w:rsidRDefault="003E1D56">
                <w:pPr>
                  <w:pStyle w:val="NoSpacing"/>
                  <w:jc w:val="center"/>
                </w:pPr>
              </w:p>
              <w:p w14:paraId="08B812BD" w14:textId="77777777" w:rsidR="003E1D56" w:rsidRDefault="003E1D56">
                <w:pPr>
                  <w:pStyle w:val="NoSpacing"/>
                  <w:jc w:val="center"/>
                </w:pPr>
              </w:p>
            </w:tc>
          </w:tr>
          <w:tr w:rsidR="003E1D56" w14:paraId="08B812C0" w14:textId="77777777">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08B812BF" w14:textId="3146529A" w:rsidR="003E1D56" w:rsidRPr="003E1D56" w:rsidRDefault="005C7703" w:rsidP="00021BBC">
                    <w:pPr>
                      <w:pStyle w:val="NoSpacing"/>
                      <w:jc w:val="center"/>
                      <w:rPr>
                        <w:b/>
                        <w:bCs/>
                        <w:sz w:val="28"/>
                        <w:szCs w:val="28"/>
                        <w:u w:val="single"/>
                      </w:rPr>
                    </w:pPr>
                    <w:r>
                      <w:rPr>
                        <w:b/>
                        <w:bCs/>
                        <w:sz w:val="28"/>
                        <w:szCs w:val="28"/>
                        <w:u w:val="single"/>
                      </w:rPr>
                      <w:t>Jake Treleaven: 101186632</w:t>
                    </w:r>
                  </w:p>
                </w:tc>
              </w:sdtContent>
            </w:sdt>
          </w:tr>
          <w:tr w:rsidR="003E1D56" w14:paraId="08B812C2" w14:textId="77777777">
            <w:trPr>
              <w:trHeight w:val="360"/>
              <w:jc w:val="center"/>
            </w:trPr>
            <w:tc>
              <w:tcPr>
                <w:tcW w:w="5000" w:type="pct"/>
                <w:vAlign w:val="center"/>
              </w:tcPr>
              <w:p w14:paraId="08B812C1" w14:textId="4FEDF4E1" w:rsidR="003E1D56" w:rsidRDefault="003E1D56" w:rsidP="003E1D56">
                <w:pPr>
                  <w:pStyle w:val="NoSpacing"/>
                  <w:jc w:val="center"/>
                  <w:rPr>
                    <w:b/>
                    <w:bCs/>
                  </w:rPr>
                </w:pPr>
              </w:p>
            </w:tc>
          </w:tr>
        </w:tbl>
        <w:p w14:paraId="08B812C3" w14:textId="4073AF6B" w:rsidR="003E1D56" w:rsidRDefault="003E1D56" w:rsidP="00881FC0"/>
        <w:p w14:paraId="08B812C4" w14:textId="02FDF98F" w:rsidR="003E1D56" w:rsidRDefault="003E1D56" w:rsidP="00881FC0"/>
        <w:tbl>
          <w:tblPr>
            <w:tblpPr w:leftFromText="187" w:rightFromText="187" w:horzAnchor="margin" w:tblpXSpec="center" w:tblpYSpec="bottom"/>
            <w:tblW w:w="5000" w:type="pct"/>
            <w:tblLook w:val="04A0" w:firstRow="1" w:lastRow="0" w:firstColumn="1" w:lastColumn="0" w:noHBand="0" w:noVBand="1"/>
          </w:tblPr>
          <w:tblGrid>
            <w:gridCol w:w="9360"/>
          </w:tblGrid>
          <w:tr w:rsidR="003E1D56" w14:paraId="08B812C6" w14:textId="77777777">
            <w:tc>
              <w:tcPr>
                <w:tcW w:w="5000" w:type="pct"/>
              </w:tcPr>
              <w:p w14:paraId="08B812C5" w14:textId="395D8ECA" w:rsidR="003E1D56" w:rsidRPr="003E1D56" w:rsidRDefault="00881FC0" w:rsidP="00041C8A">
                <w:pPr>
                  <w:pStyle w:val="NoSpacing"/>
                  <w:jc w:val="center"/>
                  <w:rPr>
                    <w:sz w:val="24"/>
                    <w:szCs w:val="24"/>
                  </w:rPr>
                </w:pPr>
                <w:r>
                  <w:rPr>
                    <w:sz w:val="24"/>
                    <w:szCs w:val="24"/>
                  </w:rPr>
                  <w:t>October</w:t>
                </w:r>
                <w:r w:rsidR="00041C8A">
                  <w:rPr>
                    <w:sz w:val="24"/>
                    <w:szCs w:val="24"/>
                  </w:rPr>
                  <w:t xml:space="preserve"> </w:t>
                </w:r>
                <w:r>
                  <w:rPr>
                    <w:sz w:val="24"/>
                    <w:szCs w:val="24"/>
                  </w:rPr>
                  <w:t>4</w:t>
                </w:r>
                <w:r w:rsidR="00021BBC" w:rsidRPr="00021BBC">
                  <w:rPr>
                    <w:sz w:val="24"/>
                    <w:szCs w:val="24"/>
                    <w:vertAlign w:val="superscript"/>
                  </w:rPr>
                  <w:t>th</w:t>
                </w:r>
                <w:r w:rsidR="00021BBC">
                  <w:rPr>
                    <w:sz w:val="24"/>
                    <w:szCs w:val="24"/>
                  </w:rPr>
                  <w:t xml:space="preserve"> 20</w:t>
                </w:r>
                <w:r w:rsidR="0060518D">
                  <w:rPr>
                    <w:sz w:val="24"/>
                    <w:szCs w:val="24"/>
                  </w:rPr>
                  <w:t>20</w:t>
                </w:r>
              </w:p>
            </w:tc>
          </w:tr>
        </w:tbl>
        <w:p w14:paraId="08B812C7" w14:textId="77777777" w:rsidR="003E1D56" w:rsidRDefault="003E1D56" w:rsidP="00881FC0"/>
        <w:p w14:paraId="08B812C8" w14:textId="77777777" w:rsidR="003E1D56" w:rsidRDefault="003E1D56" w:rsidP="00881FC0">
          <w:r>
            <w:br w:type="page"/>
          </w:r>
        </w:p>
      </w:sdtContent>
    </w:sdt>
    <w:p w14:paraId="08B812C9" w14:textId="77777777" w:rsidR="009A4D42" w:rsidRPr="00881FC0" w:rsidRDefault="009A4D42" w:rsidP="00881FC0">
      <w:pPr>
        <w:pStyle w:val="Heading1"/>
      </w:pPr>
      <w:r w:rsidRPr="00881FC0">
        <w:lastRenderedPageBreak/>
        <w:t>Table of Contents</w:t>
      </w:r>
    </w:p>
    <w:p w14:paraId="2C8E937D" w14:textId="4D483787" w:rsidR="00881FC0" w:rsidRDefault="00F11FD3" w:rsidP="00881FC0">
      <w:pPr>
        <w:pStyle w:val="ListParagraph"/>
        <w:numPr>
          <w:ilvl w:val="0"/>
          <w:numId w:val="3"/>
        </w:numPr>
      </w:pPr>
      <w:hyperlink w:anchor="_Version_History" w:history="1">
        <w:r w:rsidR="00881FC0" w:rsidRPr="00881FC0">
          <w:rPr>
            <w:rStyle w:val="Hyperlink"/>
            <w:b/>
          </w:rPr>
          <w:t>Version History</w:t>
        </w:r>
      </w:hyperlink>
    </w:p>
    <w:p w14:paraId="66870E62" w14:textId="19C7581A" w:rsidR="00881FC0" w:rsidRPr="00611E9C" w:rsidRDefault="00F11FD3" w:rsidP="00881FC0">
      <w:pPr>
        <w:pStyle w:val="ListParagraph"/>
        <w:numPr>
          <w:ilvl w:val="0"/>
          <w:numId w:val="3"/>
        </w:numPr>
        <w:rPr>
          <w:b/>
          <w:bCs/>
        </w:rPr>
      </w:pPr>
      <w:hyperlink w:anchor="_Game_Overview" w:history="1">
        <w:r w:rsidR="00881FC0" w:rsidRPr="00611E9C">
          <w:rPr>
            <w:rStyle w:val="Hyperlink"/>
            <w:b/>
            <w:bCs/>
          </w:rPr>
          <w:t>Game Overview</w:t>
        </w:r>
      </w:hyperlink>
    </w:p>
    <w:p w14:paraId="59F9622A" w14:textId="73E3B0C9" w:rsidR="00881FC0" w:rsidRPr="00611E9C" w:rsidRDefault="00F11FD3" w:rsidP="00881FC0">
      <w:pPr>
        <w:pStyle w:val="ListParagraph"/>
        <w:numPr>
          <w:ilvl w:val="0"/>
          <w:numId w:val="3"/>
        </w:numPr>
        <w:rPr>
          <w:b/>
          <w:bCs/>
        </w:rPr>
      </w:pPr>
      <w:hyperlink w:anchor="_Game_Play_Mechanics" w:history="1">
        <w:r w:rsidR="00881FC0" w:rsidRPr="00611E9C">
          <w:rPr>
            <w:rStyle w:val="Hyperlink"/>
            <w:b/>
            <w:bCs/>
          </w:rPr>
          <w:t>Gameplay Mechanics</w:t>
        </w:r>
      </w:hyperlink>
    </w:p>
    <w:p w14:paraId="022F9BB8" w14:textId="3731F0DC" w:rsidR="00881FC0" w:rsidRPr="00611E9C" w:rsidRDefault="00F11FD3" w:rsidP="00881FC0">
      <w:pPr>
        <w:pStyle w:val="ListParagraph"/>
        <w:numPr>
          <w:ilvl w:val="0"/>
          <w:numId w:val="3"/>
        </w:numPr>
        <w:rPr>
          <w:b/>
          <w:bCs/>
        </w:rPr>
      </w:pPr>
      <w:hyperlink w:anchor="_Camera" w:history="1">
        <w:r w:rsidR="00881FC0" w:rsidRPr="00611E9C">
          <w:rPr>
            <w:rStyle w:val="Hyperlink"/>
            <w:b/>
            <w:bCs/>
          </w:rPr>
          <w:t>Camera</w:t>
        </w:r>
      </w:hyperlink>
    </w:p>
    <w:p w14:paraId="7D9531E3" w14:textId="0E2A751E" w:rsidR="00881FC0" w:rsidRPr="00611E9C" w:rsidRDefault="00F11FD3" w:rsidP="00881FC0">
      <w:pPr>
        <w:pStyle w:val="ListParagraph"/>
        <w:numPr>
          <w:ilvl w:val="0"/>
          <w:numId w:val="3"/>
        </w:numPr>
        <w:rPr>
          <w:b/>
          <w:bCs/>
        </w:rPr>
      </w:pPr>
      <w:hyperlink w:anchor="_Controls" w:history="1">
        <w:r w:rsidR="00881FC0" w:rsidRPr="00611E9C">
          <w:rPr>
            <w:rStyle w:val="Hyperlink"/>
            <w:b/>
            <w:bCs/>
          </w:rPr>
          <w:t>Controls</w:t>
        </w:r>
      </w:hyperlink>
    </w:p>
    <w:p w14:paraId="74655587" w14:textId="2A7D24FE" w:rsidR="00881FC0" w:rsidRPr="00611E9C" w:rsidRDefault="00F11FD3" w:rsidP="00881FC0">
      <w:pPr>
        <w:pStyle w:val="ListParagraph"/>
        <w:numPr>
          <w:ilvl w:val="0"/>
          <w:numId w:val="3"/>
        </w:numPr>
        <w:rPr>
          <w:b/>
          <w:bCs/>
        </w:rPr>
      </w:pPr>
      <w:hyperlink w:anchor="_Saving_and_Loading" w:history="1">
        <w:r w:rsidR="00881FC0" w:rsidRPr="00611E9C">
          <w:rPr>
            <w:rStyle w:val="Hyperlink"/>
            <w:b/>
            <w:bCs/>
          </w:rPr>
          <w:t>Saving and Loading</w:t>
        </w:r>
      </w:hyperlink>
    </w:p>
    <w:p w14:paraId="48D22F40" w14:textId="3ED27331" w:rsidR="00881FC0" w:rsidRPr="00611E9C" w:rsidRDefault="00F11FD3" w:rsidP="00881FC0">
      <w:pPr>
        <w:pStyle w:val="ListParagraph"/>
        <w:numPr>
          <w:ilvl w:val="0"/>
          <w:numId w:val="3"/>
        </w:numPr>
        <w:rPr>
          <w:b/>
          <w:bCs/>
        </w:rPr>
      </w:pPr>
      <w:hyperlink w:anchor="_Interface_Sketch" w:history="1">
        <w:r w:rsidR="00881FC0" w:rsidRPr="00611E9C">
          <w:rPr>
            <w:rStyle w:val="Hyperlink"/>
            <w:b/>
            <w:bCs/>
          </w:rPr>
          <w:t>Interface Sketch</w:t>
        </w:r>
      </w:hyperlink>
    </w:p>
    <w:p w14:paraId="0C5AAF34" w14:textId="0DD7184B" w:rsidR="00881FC0" w:rsidRPr="00611E9C" w:rsidRDefault="00F11FD3" w:rsidP="00881FC0">
      <w:pPr>
        <w:pStyle w:val="ListParagraph"/>
        <w:numPr>
          <w:ilvl w:val="0"/>
          <w:numId w:val="3"/>
        </w:numPr>
        <w:rPr>
          <w:b/>
          <w:bCs/>
        </w:rPr>
      </w:pPr>
      <w:hyperlink w:anchor="_Menu_and_Screen" w:history="1">
        <w:r w:rsidR="00881FC0" w:rsidRPr="00611E9C">
          <w:rPr>
            <w:rStyle w:val="Hyperlink"/>
            <w:b/>
            <w:bCs/>
          </w:rPr>
          <w:t>Menu and Screen Descriptions</w:t>
        </w:r>
      </w:hyperlink>
    </w:p>
    <w:p w14:paraId="5A40B9F0" w14:textId="69D8A1C2" w:rsidR="00881FC0" w:rsidRPr="00611E9C" w:rsidRDefault="00F11FD3" w:rsidP="00881FC0">
      <w:pPr>
        <w:pStyle w:val="ListParagraph"/>
        <w:numPr>
          <w:ilvl w:val="0"/>
          <w:numId w:val="3"/>
        </w:numPr>
        <w:rPr>
          <w:b/>
          <w:bCs/>
        </w:rPr>
      </w:pPr>
      <w:hyperlink w:anchor="_Game_World" w:history="1">
        <w:r w:rsidR="00881FC0" w:rsidRPr="00611E9C">
          <w:rPr>
            <w:rStyle w:val="Hyperlink"/>
            <w:b/>
            <w:bCs/>
          </w:rPr>
          <w:t>Game World</w:t>
        </w:r>
      </w:hyperlink>
    </w:p>
    <w:p w14:paraId="1A457718" w14:textId="643A4828" w:rsidR="00881FC0" w:rsidRPr="00611E9C" w:rsidRDefault="00F11FD3" w:rsidP="00881FC0">
      <w:pPr>
        <w:pStyle w:val="ListParagraph"/>
        <w:numPr>
          <w:ilvl w:val="0"/>
          <w:numId w:val="3"/>
        </w:numPr>
        <w:rPr>
          <w:b/>
          <w:bCs/>
        </w:rPr>
      </w:pPr>
      <w:hyperlink w:anchor="_Levels" w:history="1">
        <w:r w:rsidR="00881FC0" w:rsidRPr="00611E9C">
          <w:rPr>
            <w:rStyle w:val="Hyperlink"/>
            <w:b/>
            <w:bCs/>
          </w:rPr>
          <w:t>Levels</w:t>
        </w:r>
      </w:hyperlink>
    </w:p>
    <w:p w14:paraId="228B3FFE" w14:textId="67B08DC6" w:rsidR="00881FC0" w:rsidRPr="00611E9C" w:rsidRDefault="00F11FD3" w:rsidP="00881FC0">
      <w:pPr>
        <w:pStyle w:val="ListParagraph"/>
        <w:numPr>
          <w:ilvl w:val="0"/>
          <w:numId w:val="3"/>
        </w:numPr>
        <w:rPr>
          <w:b/>
          <w:bCs/>
        </w:rPr>
      </w:pPr>
      <w:hyperlink w:anchor="_Game_Progression" w:history="1">
        <w:r w:rsidR="00881FC0" w:rsidRPr="00611E9C">
          <w:rPr>
            <w:rStyle w:val="Hyperlink"/>
            <w:b/>
            <w:bCs/>
          </w:rPr>
          <w:t>Game Progression</w:t>
        </w:r>
      </w:hyperlink>
    </w:p>
    <w:p w14:paraId="215B4269" w14:textId="2D4B0E66" w:rsidR="00881FC0" w:rsidRPr="00611E9C" w:rsidRDefault="00F11FD3" w:rsidP="00881FC0">
      <w:pPr>
        <w:pStyle w:val="ListParagraph"/>
        <w:numPr>
          <w:ilvl w:val="0"/>
          <w:numId w:val="3"/>
        </w:numPr>
        <w:rPr>
          <w:b/>
          <w:bCs/>
        </w:rPr>
      </w:pPr>
      <w:hyperlink w:anchor="_Enemies" w:history="1">
        <w:r w:rsidR="00881FC0" w:rsidRPr="00611E9C">
          <w:rPr>
            <w:rStyle w:val="Hyperlink"/>
            <w:b/>
            <w:bCs/>
          </w:rPr>
          <w:t>Enemies</w:t>
        </w:r>
      </w:hyperlink>
    </w:p>
    <w:p w14:paraId="40F6A86D" w14:textId="08311BD0" w:rsidR="00881FC0" w:rsidRPr="00611E9C" w:rsidRDefault="00F11FD3" w:rsidP="00881FC0">
      <w:pPr>
        <w:pStyle w:val="ListParagraph"/>
        <w:numPr>
          <w:ilvl w:val="0"/>
          <w:numId w:val="3"/>
        </w:numPr>
        <w:rPr>
          <w:b/>
          <w:bCs/>
        </w:rPr>
      </w:pPr>
      <w:hyperlink w:anchor="_Weapons" w:history="1">
        <w:r w:rsidR="00881FC0" w:rsidRPr="00611E9C">
          <w:rPr>
            <w:rStyle w:val="Hyperlink"/>
            <w:b/>
            <w:bCs/>
          </w:rPr>
          <w:t>Weapons</w:t>
        </w:r>
      </w:hyperlink>
    </w:p>
    <w:p w14:paraId="6F4247BF" w14:textId="499D68A0" w:rsidR="00881FC0" w:rsidRPr="00C046EB" w:rsidRDefault="00F11FD3" w:rsidP="00881FC0">
      <w:pPr>
        <w:pStyle w:val="ListParagraph"/>
        <w:numPr>
          <w:ilvl w:val="0"/>
          <w:numId w:val="3"/>
        </w:numPr>
        <w:rPr>
          <w:rStyle w:val="Hyperlink"/>
          <w:b/>
          <w:bCs/>
          <w:color w:val="auto"/>
          <w:u w:val="none"/>
        </w:rPr>
      </w:pPr>
      <w:hyperlink w:anchor="_Buildings" w:history="1">
        <w:r w:rsidR="00881FC0" w:rsidRPr="00611E9C">
          <w:rPr>
            <w:rStyle w:val="Hyperlink"/>
            <w:b/>
            <w:bCs/>
          </w:rPr>
          <w:t>Buildings</w:t>
        </w:r>
      </w:hyperlink>
    </w:p>
    <w:p w14:paraId="36C3AD46" w14:textId="13BBED58" w:rsidR="00C046EB" w:rsidRPr="00B75768" w:rsidRDefault="00C046EB" w:rsidP="00881FC0">
      <w:pPr>
        <w:pStyle w:val="ListParagraph"/>
        <w:numPr>
          <w:ilvl w:val="0"/>
          <w:numId w:val="3"/>
        </w:numPr>
        <w:rPr>
          <w:rStyle w:val="Hyperlink"/>
          <w:b/>
          <w:bCs/>
          <w:color w:val="auto"/>
          <w:u w:val="none"/>
        </w:rPr>
      </w:pPr>
      <w:hyperlink w:anchor="_Scoring" w:history="1">
        <w:r w:rsidRPr="00C046EB">
          <w:rPr>
            <w:rStyle w:val="Hyperlink"/>
            <w:b/>
            <w:bCs/>
          </w:rPr>
          <w:t>Sc</w:t>
        </w:r>
        <w:r w:rsidRPr="00C046EB">
          <w:rPr>
            <w:rStyle w:val="Hyperlink"/>
            <w:b/>
            <w:bCs/>
          </w:rPr>
          <w:t>o</w:t>
        </w:r>
        <w:r w:rsidRPr="00C046EB">
          <w:rPr>
            <w:rStyle w:val="Hyperlink"/>
            <w:b/>
            <w:bCs/>
          </w:rPr>
          <w:t>ring</w:t>
        </w:r>
      </w:hyperlink>
    </w:p>
    <w:p w14:paraId="2B8D0E5B" w14:textId="3AB3D688" w:rsidR="00B75768" w:rsidRPr="00B75768" w:rsidRDefault="00B75768" w:rsidP="00B75768">
      <w:pPr>
        <w:pStyle w:val="ListParagraph"/>
        <w:numPr>
          <w:ilvl w:val="0"/>
          <w:numId w:val="3"/>
        </w:numPr>
        <w:rPr>
          <w:b/>
          <w:bCs/>
        </w:rPr>
      </w:pPr>
      <w:hyperlink w:anchor="_Art_/_Multimedia" w:history="1">
        <w:r w:rsidRPr="00B75768">
          <w:rPr>
            <w:rStyle w:val="Hyperlink"/>
            <w:b/>
            <w:bCs/>
          </w:rPr>
          <w:t>Art / Multimedia</w:t>
        </w:r>
      </w:hyperlink>
    </w:p>
    <w:p w14:paraId="08B812CB" w14:textId="34A156E0" w:rsidR="00881FC0" w:rsidRDefault="00881FC0" w:rsidP="00881FC0">
      <w:r>
        <w:br w:type="page"/>
      </w:r>
    </w:p>
    <w:p w14:paraId="08B812CC" w14:textId="77777777" w:rsidR="00F56775" w:rsidRDefault="009A4D42" w:rsidP="00881FC0">
      <w:pPr>
        <w:pStyle w:val="Heading1"/>
      </w:pPr>
      <w:bookmarkStart w:id="0" w:name="_Version_History"/>
      <w:bookmarkEnd w:id="0"/>
      <w:r>
        <w:lastRenderedPageBreak/>
        <w:t>Version History</w:t>
      </w:r>
    </w:p>
    <w:p w14:paraId="08B812CD" w14:textId="77777777" w:rsidR="009A4D42" w:rsidRDefault="009A4D42" w:rsidP="00881FC0">
      <w:r>
        <w:t xml:space="preserve">[This is where you keep track of </w:t>
      </w:r>
      <w:r w:rsidR="008C6B2D">
        <w:t xml:space="preserve">the </w:t>
      </w:r>
      <w:r>
        <w:t xml:space="preserve">detailed changes </w:t>
      </w:r>
      <w:r w:rsidR="008C6B2D">
        <w:t xml:space="preserve">made to </w:t>
      </w:r>
      <w:r>
        <w:t xml:space="preserve">your document throughout the course of development.] </w:t>
      </w:r>
    </w:p>
    <w:p w14:paraId="08B812CE" w14:textId="77777777" w:rsidR="009A4D42" w:rsidRDefault="009A4D42" w:rsidP="00881FC0">
      <w:r>
        <w:br w:type="page"/>
      </w:r>
    </w:p>
    <w:p w14:paraId="08B812D2" w14:textId="77777777" w:rsidR="00BF4089" w:rsidRDefault="009F6693" w:rsidP="00881FC0">
      <w:pPr>
        <w:pStyle w:val="Heading1"/>
      </w:pPr>
      <w:bookmarkStart w:id="1" w:name="_Game_Overview"/>
      <w:bookmarkEnd w:id="1"/>
      <w:r w:rsidRPr="008C6B2D">
        <w:lastRenderedPageBreak/>
        <w:t>Game Overview</w:t>
      </w:r>
      <w:r w:rsidR="00BF4089">
        <w:t xml:space="preserve"> </w:t>
      </w:r>
    </w:p>
    <w:p w14:paraId="08B812D3" w14:textId="1ACE86A9" w:rsidR="009A4D42" w:rsidRPr="00BF4089" w:rsidRDefault="00611E9C" w:rsidP="00881FC0">
      <w:pPr>
        <w:pStyle w:val="ListParagraph"/>
        <w:rPr>
          <w:b/>
        </w:rPr>
      </w:pPr>
      <w:r>
        <w:t xml:space="preserve">The goal of Alien Invasion is to amass resources from the game world, unlocking more advanced technologies and subduing the native inhabitants. The </w:t>
      </w:r>
      <w:r w:rsidR="00F90B1E">
        <w:t>user can</w:t>
      </w:r>
      <w:r>
        <w:t xml:space="preserve"> complete levels on the game world to unlock passive resource income</w:t>
      </w:r>
      <w:r w:rsidR="00F90B1E">
        <w:t xml:space="preserve">. </w:t>
      </w:r>
    </w:p>
    <w:p w14:paraId="08B812D4" w14:textId="77777777" w:rsidR="00686D09" w:rsidRPr="008C6B2D" w:rsidRDefault="00686D09" w:rsidP="00881FC0"/>
    <w:p w14:paraId="08B812D5" w14:textId="77777777" w:rsidR="009F6693" w:rsidRPr="008C6B2D" w:rsidRDefault="009F6693" w:rsidP="00881FC0">
      <w:pPr>
        <w:pStyle w:val="Heading1"/>
      </w:pPr>
      <w:bookmarkStart w:id="2" w:name="_Game_Play_Mechanics"/>
      <w:bookmarkEnd w:id="2"/>
      <w:r w:rsidRPr="008C6B2D">
        <w:t>Game Play Mechanics</w:t>
      </w:r>
    </w:p>
    <w:p w14:paraId="08B812D6" w14:textId="141D7DF3" w:rsidR="00686D09" w:rsidRPr="00BF4089" w:rsidRDefault="00F90B1E" w:rsidP="00881FC0">
      <w:pPr>
        <w:pStyle w:val="ListParagraph"/>
      </w:pPr>
      <w:r>
        <w:t>The user purchases building using a resource pool to fend off waves of aliens. Users have to balance purchasing defense</w:t>
      </w:r>
      <w:r w:rsidR="0005735D">
        <w:t xml:space="preserve"> turrets</w:t>
      </w:r>
      <w:r>
        <w:t xml:space="preserve"> and resource earning </w:t>
      </w:r>
      <w:r w:rsidR="0005735D">
        <w:t>factories.</w:t>
      </w:r>
      <w:r w:rsidR="008C70A6">
        <w:t xml:space="preserve"> As aliens are defeated, the wave level increases and the enemies get increasingly difficult with different types starting to appear.</w:t>
      </w:r>
    </w:p>
    <w:p w14:paraId="08B812D7" w14:textId="77777777" w:rsidR="00686D09" w:rsidRPr="008C6B2D" w:rsidRDefault="00686D09" w:rsidP="00881FC0"/>
    <w:p w14:paraId="08B812D8" w14:textId="77777777" w:rsidR="00BF4089" w:rsidRPr="00BF4089" w:rsidRDefault="009F6693" w:rsidP="00881FC0">
      <w:pPr>
        <w:pStyle w:val="Heading1"/>
        <w:rPr>
          <w:i/>
        </w:rPr>
      </w:pPr>
      <w:bookmarkStart w:id="3" w:name="_Camera"/>
      <w:bookmarkEnd w:id="3"/>
      <w:r w:rsidRPr="008C6B2D">
        <w:t>Camera</w:t>
      </w:r>
      <w:r w:rsidR="003E1D34">
        <w:t xml:space="preserve"> </w:t>
      </w:r>
    </w:p>
    <w:p w14:paraId="08B812D9" w14:textId="69DDB932" w:rsidR="009F6693" w:rsidRPr="00BF4089" w:rsidRDefault="00F90B1E" w:rsidP="00881FC0">
      <w:pPr>
        <w:pStyle w:val="ListParagraph"/>
      </w:pPr>
      <w:r>
        <w:t>The camera is static top down in landscape.</w:t>
      </w:r>
    </w:p>
    <w:p w14:paraId="08B812DA" w14:textId="77777777" w:rsidR="00686D09" w:rsidRPr="008C6B2D" w:rsidRDefault="00686D09" w:rsidP="00881FC0"/>
    <w:p w14:paraId="08B812DB" w14:textId="77777777" w:rsidR="00BF4089" w:rsidRDefault="009F6693" w:rsidP="00881FC0">
      <w:pPr>
        <w:pStyle w:val="Heading1"/>
      </w:pPr>
      <w:bookmarkStart w:id="4" w:name="_Controls"/>
      <w:bookmarkEnd w:id="4"/>
      <w:r w:rsidRPr="008C6B2D">
        <w:t>Controls</w:t>
      </w:r>
    </w:p>
    <w:p w14:paraId="08B812DC" w14:textId="28C24FA5" w:rsidR="00BF4089" w:rsidRPr="00BF4089" w:rsidRDefault="0005735D" w:rsidP="00881FC0">
      <w:pPr>
        <w:pStyle w:val="ListParagraph"/>
      </w:pPr>
      <w:r>
        <w:t>Touch input will be the main control, for purchasing and placing buildings. A build button and fire button will switch the user between building and controlling turrets.</w:t>
      </w:r>
    </w:p>
    <w:p w14:paraId="08B812DD" w14:textId="77777777" w:rsidR="00686D09" w:rsidRPr="008C6B2D" w:rsidRDefault="00686D09" w:rsidP="00881FC0"/>
    <w:p w14:paraId="08B812DE" w14:textId="77777777" w:rsidR="009F6693" w:rsidRDefault="009F6693" w:rsidP="00881FC0">
      <w:pPr>
        <w:pStyle w:val="Heading1"/>
      </w:pPr>
      <w:bookmarkStart w:id="5" w:name="_Saving_and_Loading"/>
      <w:bookmarkEnd w:id="5"/>
      <w:r w:rsidRPr="008C6B2D">
        <w:t>Saving and Loading</w:t>
      </w:r>
    </w:p>
    <w:p w14:paraId="205B3A31" w14:textId="77777777" w:rsidR="00C25E29" w:rsidRDefault="0005735D" w:rsidP="00881FC0">
      <w:pPr>
        <w:pStyle w:val="ListParagraph"/>
      </w:pPr>
      <w:r>
        <w:t>The game should automatically hold all progress when the game is closed. The save data includes</w:t>
      </w:r>
      <w:r w:rsidR="00C25E29">
        <w:t>:</w:t>
      </w:r>
      <w:r>
        <w:t xml:space="preserve"> </w:t>
      </w:r>
    </w:p>
    <w:p w14:paraId="3E754ADB" w14:textId="5C179E61" w:rsidR="00C25E29" w:rsidRDefault="0005735D" w:rsidP="00C25E29">
      <w:pPr>
        <w:pStyle w:val="ListParagraph"/>
        <w:numPr>
          <w:ilvl w:val="0"/>
          <w:numId w:val="4"/>
        </w:numPr>
      </w:pPr>
      <w:r>
        <w:t>the current wave on a level</w:t>
      </w:r>
    </w:p>
    <w:p w14:paraId="3B336129" w14:textId="77777777" w:rsidR="00C25E29" w:rsidRDefault="0005735D" w:rsidP="00C25E29">
      <w:pPr>
        <w:pStyle w:val="ListParagraph"/>
        <w:numPr>
          <w:ilvl w:val="0"/>
          <w:numId w:val="4"/>
        </w:numPr>
      </w:pPr>
      <w:r>
        <w:t>the resources available on a level</w:t>
      </w:r>
    </w:p>
    <w:p w14:paraId="08B812DF" w14:textId="1123DA64" w:rsidR="00BF4089" w:rsidRDefault="0005735D" w:rsidP="00C25E29">
      <w:pPr>
        <w:pStyle w:val="ListParagraph"/>
        <w:numPr>
          <w:ilvl w:val="0"/>
          <w:numId w:val="4"/>
        </w:numPr>
      </w:pPr>
      <w:r>
        <w:t>the placement of buildings on a</w:t>
      </w:r>
      <w:r w:rsidR="00C25E29">
        <w:t xml:space="preserve"> level</w:t>
      </w:r>
    </w:p>
    <w:p w14:paraId="277DD811" w14:textId="22A6EE75" w:rsidR="00C25E29" w:rsidRDefault="00C25E29" w:rsidP="00C25E29">
      <w:pPr>
        <w:pStyle w:val="ListParagraph"/>
        <w:numPr>
          <w:ilvl w:val="0"/>
          <w:numId w:val="4"/>
        </w:numPr>
      </w:pPr>
      <w:r>
        <w:t>tech tree progress</w:t>
      </w:r>
    </w:p>
    <w:p w14:paraId="7916BDE4" w14:textId="50F549FD" w:rsidR="00C25E29" w:rsidRDefault="00C25E29" w:rsidP="00C25E29">
      <w:pPr>
        <w:pStyle w:val="ListParagraph"/>
        <w:numPr>
          <w:ilvl w:val="0"/>
          <w:numId w:val="4"/>
        </w:numPr>
      </w:pPr>
      <w:r>
        <w:t>world progress (which levels are completed)</w:t>
      </w:r>
    </w:p>
    <w:p w14:paraId="1167F98C" w14:textId="04EAFB06" w:rsidR="00C25E29" w:rsidRDefault="00C25E29" w:rsidP="00C25E29"/>
    <w:p w14:paraId="45ACC4C2" w14:textId="6A635384" w:rsidR="00C25E29" w:rsidRPr="00BF4089" w:rsidRDefault="00C25E29" w:rsidP="00C25E29"/>
    <w:p w14:paraId="08B812E0" w14:textId="77777777" w:rsidR="00686D09" w:rsidRPr="008C6B2D" w:rsidRDefault="00686D09" w:rsidP="00881FC0"/>
    <w:p w14:paraId="08B812E1" w14:textId="3BB969BB" w:rsidR="009F6693" w:rsidRDefault="00AE7FBC" w:rsidP="00881FC0">
      <w:pPr>
        <w:pStyle w:val="Heading1"/>
      </w:pPr>
      <w:bookmarkStart w:id="6" w:name="_Interface_Sketch"/>
      <w:bookmarkEnd w:id="6"/>
      <w:r>
        <w:rPr>
          <w:noProof/>
        </w:rPr>
        <w:lastRenderedPageBreak/>
        <w:drawing>
          <wp:anchor distT="0" distB="0" distL="114300" distR="114300" simplePos="0" relativeHeight="251660288" behindDoc="1" locked="0" layoutInCell="1" allowOverlap="1" wp14:anchorId="218EEF98" wp14:editId="531A03B9">
            <wp:simplePos x="0" y="0"/>
            <wp:positionH relativeFrom="margin">
              <wp:align>right</wp:align>
            </wp:positionH>
            <wp:positionV relativeFrom="paragraph">
              <wp:posOffset>351790</wp:posOffset>
            </wp:positionV>
            <wp:extent cx="5932805" cy="2536190"/>
            <wp:effectExtent l="0" t="0" r="0" b="0"/>
            <wp:wrapTight wrapText="bothSides">
              <wp:wrapPolygon edited="0">
                <wp:start x="0" y="0"/>
                <wp:lineTo x="0" y="21416"/>
                <wp:lineTo x="21501" y="21416"/>
                <wp:lineTo x="2150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2805" cy="2536190"/>
                    </a:xfrm>
                    <a:prstGeom prst="rect">
                      <a:avLst/>
                    </a:prstGeom>
                    <a:noFill/>
                    <a:ln>
                      <a:noFill/>
                    </a:ln>
                  </pic:spPr>
                </pic:pic>
              </a:graphicData>
            </a:graphic>
          </wp:anchor>
        </w:drawing>
      </w:r>
      <w:r w:rsidR="009F6693" w:rsidRPr="008C6B2D">
        <w:t>Interface</w:t>
      </w:r>
      <w:r w:rsidR="00D668E0">
        <w:t xml:space="preserve"> Sketch</w:t>
      </w:r>
    </w:p>
    <w:p w14:paraId="08B812E3" w14:textId="77777777" w:rsidR="00686D09" w:rsidRPr="008C6B2D" w:rsidRDefault="00686D09" w:rsidP="00881FC0"/>
    <w:p w14:paraId="08B812E4" w14:textId="77777777" w:rsidR="009F6693" w:rsidRDefault="009F6693" w:rsidP="00881FC0">
      <w:pPr>
        <w:pStyle w:val="Heading1"/>
      </w:pPr>
      <w:bookmarkStart w:id="7" w:name="_Menu_and_Screen"/>
      <w:bookmarkEnd w:id="7"/>
      <w:r w:rsidRPr="008C6B2D">
        <w:t>Menu and Screen Descriptions</w:t>
      </w:r>
    </w:p>
    <w:p w14:paraId="08B812E6" w14:textId="6A992405" w:rsidR="00686D09" w:rsidRDefault="008C70A6" w:rsidP="00881FC0">
      <w:r>
        <w:t>The Title screen will simply show some art and have a start and instructions option. The Title screen will lead to a world overview map where the levels can be selected and which are completed. Tech unlock menu will also be available from this screen. This menu will have the same appearance as the in-level menus seen in the interface sketch section minus the fire mode.</w:t>
      </w:r>
    </w:p>
    <w:p w14:paraId="08B812E7" w14:textId="77777777" w:rsidR="00BF4089" w:rsidRPr="008C6B2D" w:rsidRDefault="00BF4089" w:rsidP="00881FC0"/>
    <w:p w14:paraId="08B812E8" w14:textId="77777777" w:rsidR="00BF4089" w:rsidRPr="00BF4089" w:rsidRDefault="009F6693" w:rsidP="00881FC0">
      <w:pPr>
        <w:pStyle w:val="Heading1"/>
      </w:pPr>
      <w:bookmarkStart w:id="8" w:name="_Game_World"/>
      <w:bookmarkEnd w:id="8"/>
      <w:r w:rsidRPr="008C6B2D">
        <w:t>Game World</w:t>
      </w:r>
      <w:r w:rsidR="003E1D34">
        <w:t xml:space="preserve"> </w:t>
      </w:r>
    </w:p>
    <w:p w14:paraId="08B812EA" w14:textId="26D2EF73" w:rsidR="00686D09" w:rsidRPr="008C6B2D" w:rsidRDefault="0002741E" w:rsidP="0002741E">
      <w:r>
        <w:t>The game world is a sci fi setting where the player represents a large corporation mining a random world for its resources while defending from the native inhabitants.</w:t>
      </w:r>
    </w:p>
    <w:p w14:paraId="08B812EB" w14:textId="77777777" w:rsidR="00686D09" w:rsidRPr="008C6B2D" w:rsidRDefault="00686D09" w:rsidP="00881FC0"/>
    <w:p w14:paraId="08B812EC" w14:textId="77777777" w:rsidR="009F6693" w:rsidRDefault="009F6693" w:rsidP="00881FC0">
      <w:pPr>
        <w:pStyle w:val="Heading1"/>
      </w:pPr>
      <w:bookmarkStart w:id="9" w:name="_Levels"/>
      <w:bookmarkEnd w:id="9"/>
      <w:r w:rsidRPr="008C6B2D">
        <w:t xml:space="preserve">Levels </w:t>
      </w:r>
    </w:p>
    <w:p w14:paraId="08B812EE" w14:textId="306AA3AF" w:rsidR="00686D09" w:rsidRDefault="008C70A6" w:rsidP="00881FC0">
      <w:r>
        <w:t xml:space="preserve">Each individual level will have a wave level associated with them. </w:t>
      </w:r>
      <w:r w:rsidR="0002741E">
        <w:t>Harder levels will begin at higher wave levels.</w:t>
      </w:r>
    </w:p>
    <w:p w14:paraId="67104726" w14:textId="77777777" w:rsidR="008C70A6" w:rsidRPr="008C6B2D" w:rsidRDefault="008C70A6" w:rsidP="00881FC0"/>
    <w:p w14:paraId="08B812EF" w14:textId="77777777" w:rsidR="009F6693" w:rsidRPr="008C6B2D" w:rsidRDefault="009F6693" w:rsidP="00881FC0">
      <w:pPr>
        <w:pStyle w:val="Heading1"/>
      </w:pPr>
      <w:bookmarkStart w:id="10" w:name="_Game_Progression"/>
      <w:bookmarkEnd w:id="10"/>
      <w:r w:rsidRPr="008C6B2D">
        <w:t>Game Progression</w:t>
      </w:r>
    </w:p>
    <w:p w14:paraId="08B812F0" w14:textId="77777777" w:rsidR="00686D09" w:rsidRPr="008C6B2D" w:rsidRDefault="00686D09" w:rsidP="00881FC0"/>
    <w:p w14:paraId="08B812F6" w14:textId="77777777" w:rsidR="00686D09" w:rsidRPr="008C6B2D" w:rsidRDefault="00686D09" w:rsidP="00881FC0"/>
    <w:p w14:paraId="08B812F7" w14:textId="77777777" w:rsidR="009F6693" w:rsidRDefault="009F6693" w:rsidP="00881FC0">
      <w:pPr>
        <w:pStyle w:val="Heading1"/>
      </w:pPr>
      <w:bookmarkStart w:id="11" w:name="_Enemies"/>
      <w:bookmarkEnd w:id="11"/>
      <w:r w:rsidRPr="008C6B2D">
        <w:t>Enemies</w:t>
      </w:r>
    </w:p>
    <w:p w14:paraId="08B812F9" w14:textId="3746D149" w:rsidR="00686D09" w:rsidRDefault="0002741E" w:rsidP="00881FC0">
      <w:r>
        <w:t>The enemies have 3 forms:</w:t>
      </w:r>
    </w:p>
    <w:p w14:paraId="206DFEAB" w14:textId="77777777" w:rsidR="0002741E" w:rsidRPr="0002741E" w:rsidRDefault="0002741E" w:rsidP="0002741E">
      <w:pPr>
        <w:pStyle w:val="ListParagraph"/>
        <w:numPr>
          <w:ilvl w:val="0"/>
          <w:numId w:val="7"/>
        </w:numPr>
        <w:spacing w:after="160" w:line="259" w:lineRule="auto"/>
        <w:rPr>
          <w:rFonts w:ascii="Calibri" w:eastAsia="Calibri" w:hAnsi="Calibri" w:cs="Times New Roman"/>
          <w:szCs w:val="22"/>
          <w:lang w:eastAsia="en-US"/>
        </w:rPr>
      </w:pPr>
      <w:r w:rsidRPr="0002741E">
        <w:rPr>
          <w:rFonts w:ascii="Calibri" w:eastAsia="Calibri" w:hAnsi="Calibri" w:cs="Times New Roman"/>
          <w:szCs w:val="22"/>
          <w:lang w:eastAsia="en-US"/>
        </w:rPr>
        <w:t>Hulk: slow, big, high health, high attack</w:t>
      </w:r>
    </w:p>
    <w:p w14:paraId="36CFB65F" w14:textId="57E4CCDC" w:rsidR="0002741E" w:rsidRPr="0002741E" w:rsidRDefault="0002741E" w:rsidP="0002741E">
      <w:pPr>
        <w:pStyle w:val="ListParagraph"/>
        <w:numPr>
          <w:ilvl w:val="0"/>
          <w:numId w:val="7"/>
        </w:numPr>
        <w:spacing w:after="160" w:line="259" w:lineRule="auto"/>
        <w:rPr>
          <w:rFonts w:ascii="Calibri" w:eastAsia="Calibri" w:hAnsi="Calibri" w:cs="Times New Roman"/>
          <w:szCs w:val="22"/>
          <w:lang w:eastAsia="en-US"/>
        </w:rPr>
      </w:pPr>
      <w:r w:rsidRPr="0002741E">
        <w:rPr>
          <w:rFonts w:ascii="Calibri" w:eastAsia="Calibri" w:hAnsi="Calibri" w:cs="Times New Roman"/>
          <w:szCs w:val="22"/>
          <w:lang w:eastAsia="en-US"/>
        </w:rPr>
        <w:t>Splicer: fast, small, low health, low attack</w:t>
      </w:r>
    </w:p>
    <w:p w14:paraId="59942E18" w14:textId="77777777" w:rsidR="0002741E" w:rsidRPr="0002741E" w:rsidRDefault="0002741E" w:rsidP="0002741E">
      <w:pPr>
        <w:pStyle w:val="ListParagraph"/>
        <w:numPr>
          <w:ilvl w:val="0"/>
          <w:numId w:val="7"/>
        </w:numPr>
        <w:spacing w:after="160" w:line="259" w:lineRule="auto"/>
        <w:rPr>
          <w:rFonts w:ascii="Calibri" w:eastAsia="Calibri" w:hAnsi="Calibri" w:cs="Times New Roman"/>
          <w:szCs w:val="22"/>
          <w:lang w:eastAsia="en-US"/>
        </w:rPr>
      </w:pPr>
      <w:r w:rsidRPr="0002741E">
        <w:rPr>
          <w:rFonts w:ascii="Calibri" w:eastAsia="Calibri" w:hAnsi="Calibri" w:cs="Times New Roman"/>
          <w:szCs w:val="22"/>
          <w:lang w:eastAsia="en-US"/>
        </w:rPr>
        <w:t>Spitter: med speed, med size, med health, mild low attack, attacks from range</w:t>
      </w:r>
    </w:p>
    <w:p w14:paraId="08B812FA" w14:textId="77777777" w:rsidR="009F6693" w:rsidRDefault="009F6693" w:rsidP="00881FC0">
      <w:pPr>
        <w:pStyle w:val="Heading1"/>
      </w:pPr>
      <w:r w:rsidRPr="008C6B2D">
        <w:t>Weapons</w:t>
      </w:r>
    </w:p>
    <w:p w14:paraId="08B812FF" w14:textId="023A0A62" w:rsidR="00686D09" w:rsidRDefault="00251E68" w:rsidP="00881FC0">
      <w:r>
        <w:t>The player defends against enemies by buying and controlling turrets. There are 3 main turret types currently:</w:t>
      </w:r>
    </w:p>
    <w:p w14:paraId="1D200AE3" w14:textId="52C158F9" w:rsidR="00251E68" w:rsidRDefault="00251E68" w:rsidP="00251E68">
      <w:pPr>
        <w:pStyle w:val="ListParagraph"/>
        <w:numPr>
          <w:ilvl w:val="0"/>
          <w:numId w:val="8"/>
        </w:numPr>
      </w:pPr>
      <w:r>
        <w:rPr>
          <w:rFonts w:hint="eastAsia"/>
        </w:rPr>
        <w:t>Basic: (</w:t>
      </w:r>
      <w:r>
        <w:t xml:space="preserve">average damage, </w:t>
      </w:r>
      <w:r>
        <w:rPr>
          <w:rFonts w:hint="eastAsia"/>
        </w:rPr>
        <w:t>manual targeting)</w:t>
      </w:r>
    </w:p>
    <w:p w14:paraId="66AC3AE9" w14:textId="17270292" w:rsidR="00251E68" w:rsidRDefault="00251E68" w:rsidP="00251E68">
      <w:pPr>
        <w:pStyle w:val="ListParagraph"/>
        <w:numPr>
          <w:ilvl w:val="0"/>
          <w:numId w:val="8"/>
        </w:numPr>
      </w:pPr>
      <w:r>
        <w:rPr>
          <w:rFonts w:hint="eastAsia"/>
        </w:rPr>
        <w:t>Laser: (</w:t>
      </w:r>
      <w:r>
        <w:t xml:space="preserve">low damage, </w:t>
      </w:r>
      <w:r>
        <w:rPr>
          <w:rFonts w:hint="eastAsia"/>
        </w:rPr>
        <w:t>auto targeting)</w:t>
      </w:r>
    </w:p>
    <w:p w14:paraId="5FDB587A" w14:textId="5572718C" w:rsidR="00251E68" w:rsidRDefault="00251E68" w:rsidP="00251E68">
      <w:pPr>
        <w:pStyle w:val="ListParagraph"/>
        <w:numPr>
          <w:ilvl w:val="0"/>
          <w:numId w:val="8"/>
        </w:numPr>
      </w:pPr>
      <w:r>
        <w:rPr>
          <w:rFonts w:hint="eastAsia"/>
        </w:rPr>
        <w:t>Missile defense: (</w:t>
      </w:r>
      <w:r>
        <w:t xml:space="preserve">high damage, </w:t>
      </w:r>
      <w:r>
        <w:rPr>
          <w:rFonts w:hint="eastAsia"/>
        </w:rPr>
        <w:t>manual targeting/ auto with upgrades)</w:t>
      </w:r>
    </w:p>
    <w:p w14:paraId="1C996F05" w14:textId="165F610E" w:rsidR="00881FC0" w:rsidRDefault="00881FC0" w:rsidP="00881FC0">
      <w:pPr>
        <w:pStyle w:val="Heading1"/>
      </w:pPr>
      <w:bookmarkStart w:id="12" w:name="_Buildings"/>
      <w:bookmarkEnd w:id="12"/>
      <w:r>
        <w:t>Buildings</w:t>
      </w:r>
    </w:p>
    <w:p w14:paraId="641B03B7" w14:textId="60C2BCD3" w:rsidR="00881FC0" w:rsidRPr="00881FC0" w:rsidRDefault="00251E68" w:rsidP="00881FC0">
      <w:r>
        <w:t>The player collects resources by buying factories. Factories are expensive but provide a passive income.</w:t>
      </w:r>
    </w:p>
    <w:p w14:paraId="08B81300" w14:textId="38F928C2" w:rsidR="005C2F0F" w:rsidRPr="005C2F0F" w:rsidRDefault="00C046EB" w:rsidP="00881FC0">
      <w:pPr>
        <w:pStyle w:val="Heading1"/>
      </w:pPr>
      <w:bookmarkStart w:id="13" w:name="_Scoring"/>
      <w:bookmarkEnd w:id="13"/>
      <w:r>
        <w:t>Scoring</w:t>
      </w:r>
    </w:p>
    <w:p w14:paraId="2CDE919C" w14:textId="621F806B" w:rsidR="00C36124" w:rsidRDefault="00C046EB">
      <w:r>
        <w:t xml:space="preserve">There are 2 resource pools, one is local to each individual level, and the other is </w:t>
      </w:r>
      <w:r w:rsidR="00C36124">
        <w:t>the overall score for the world. The World-Resource is used for permanent upgrades in the World screen. The Level-Resource is used to purchase buildings in the individual levels. Once a level is completed, it will begin adding it’s resource to the world resource pool.</w:t>
      </w:r>
    </w:p>
    <w:p w14:paraId="4482A50B" w14:textId="25C085B7" w:rsidR="00B75768" w:rsidRDefault="00B75768" w:rsidP="00B75768">
      <w:pPr>
        <w:pStyle w:val="Heading1"/>
      </w:pPr>
      <w:bookmarkStart w:id="14" w:name="_Art_/_Multimedia"/>
      <w:bookmarkEnd w:id="14"/>
      <w:r w:rsidRPr="008C6B2D">
        <w:t xml:space="preserve">Art </w:t>
      </w:r>
      <w:r>
        <w:t>/ Multimedia</w:t>
      </w:r>
    </w:p>
    <w:p w14:paraId="55C3ECC2" w14:textId="77777777" w:rsidR="00B75768" w:rsidRPr="00B75768" w:rsidRDefault="00B75768" w:rsidP="00B75768"/>
    <w:p w14:paraId="6A1BAA4C" w14:textId="389CB703" w:rsidR="00C046EB" w:rsidRDefault="00C046EB">
      <w:r>
        <w:br w:type="page"/>
      </w:r>
    </w:p>
    <w:p w14:paraId="08B8131C" w14:textId="77777777" w:rsidR="009F6693" w:rsidRDefault="009F6693" w:rsidP="00064B2A">
      <w:pPr>
        <w:pStyle w:val="Heading1"/>
      </w:pPr>
      <w:r w:rsidRPr="008C6B2D">
        <w:lastRenderedPageBreak/>
        <w:t>Future Features</w:t>
      </w:r>
    </w:p>
    <w:p w14:paraId="08B8131D" w14:textId="1EEE3841" w:rsidR="005C2F0F" w:rsidRDefault="00064B2A" w:rsidP="00064B2A">
      <w:pPr>
        <w:pStyle w:val="ListParagraph"/>
        <w:numPr>
          <w:ilvl w:val="0"/>
          <w:numId w:val="9"/>
        </w:numPr>
      </w:pPr>
      <w:r>
        <w:t>Future Levels</w:t>
      </w:r>
    </w:p>
    <w:p w14:paraId="33F0D2FB" w14:textId="0AD9A42F" w:rsidR="00064B2A" w:rsidRDefault="00064B2A" w:rsidP="00064B2A">
      <w:pPr>
        <w:pStyle w:val="ListParagraph"/>
        <w:numPr>
          <w:ilvl w:val="0"/>
          <w:numId w:val="9"/>
        </w:numPr>
      </w:pPr>
      <w:r>
        <w:t>Future Worlds</w:t>
      </w:r>
    </w:p>
    <w:p w14:paraId="5A7C5000" w14:textId="456B4732" w:rsidR="00064B2A" w:rsidRDefault="00E41371" w:rsidP="00064B2A">
      <w:pPr>
        <w:pStyle w:val="ListParagraph"/>
        <w:numPr>
          <w:ilvl w:val="0"/>
          <w:numId w:val="9"/>
        </w:numPr>
      </w:pPr>
      <w:r>
        <w:t>More</w:t>
      </w:r>
      <w:r w:rsidR="00064B2A">
        <w:t xml:space="preserve"> Tech</w:t>
      </w:r>
    </w:p>
    <w:p w14:paraId="447AE9AD" w14:textId="4294D42F" w:rsidR="00E41371" w:rsidRPr="005C2F0F" w:rsidRDefault="00E41371" w:rsidP="00064B2A">
      <w:pPr>
        <w:pStyle w:val="ListParagraph"/>
        <w:numPr>
          <w:ilvl w:val="0"/>
          <w:numId w:val="9"/>
        </w:numPr>
      </w:pPr>
      <w:r>
        <w:t>More Enemy Types</w:t>
      </w:r>
    </w:p>
    <w:sectPr w:rsidR="00E41371" w:rsidRPr="005C2F0F" w:rsidSect="008E601F">
      <w:headerReference w:type="even" r:id="rId14"/>
      <w:headerReference w:type="default" r:id="rId15"/>
      <w:footerReference w:type="even" r:id="rId16"/>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1D9CC0" w14:textId="77777777" w:rsidR="00F11FD3" w:rsidRDefault="00F11FD3" w:rsidP="00881FC0">
      <w:r>
        <w:separator/>
      </w:r>
    </w:p>
  </w:endnote>
  <w:endnote w:type="continuationSeparator" w:id="0">
    <w:p w14:paraId="2B3BDB07" w14:textId="77777777" w:rsidR="00F11FD3" w:rsidRDefault="00F11FD3" w:rsidP="00881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8132C" w14:textId="2DC9CA30" w:rsidR="00AA765B" w:rsidRDefault="00AA765B" w:rsidP="00881FC0">
    <w:pPr>
      <w:pStyle w:val="Footer"/>
    </w:pPr>
    <w:r w:rsidRPr="00AA765B">
      <w:rPr>
        <w:b/>
      </w:rPr>
      <w:t xml:space="preserve">Version Number </w:t>
    </w:r>
    <w:r w:rsidR="005C7703">
      <w:rPr>
        <w:b/>
      </w:rPr>
      <w:t>01</w:t>
    </w:r>
    <w:r w:rsidRPr="00AA765B">
      <w:rPr>
        <w:b/>
      </w:rPr>
      <w:t>.</w:t>
    </w:r>
    <w:r>
      <w:ptab w:relativeTo="margin" w:alignment="right" w:leader="none"/>
    </w:r>
    <w:r>
      <w:t xml:space="preserve">Page </w:t>
    </w:r>
    <w:r w:rsidR="00953C99">
      <w:fldChar w:fldCharType="begin"/>
    </w:r>
    <w:r w:rsidR="00953C99">
      <w:instrText xml:space="preserve"> PAGE   \* MERGEFORMAT </w:instrText>
    </w:r>
    <w:r w:rsidR="00953C99">
      <w:fldChar w:fldCharType="separate"/>
    </w:r>
    <w:r w:rsidR="00D668E0" w:rsidRPr="00D668E0">
      <w:rPr>
        <w:noProof/>
      </w:rPr>
      <w:t>4</w:t>
    </w:r>
    <w:r w:rsidR="00953C99">
      <w:rPr>
        <w:noProof/>
      </w:rPr>
      <w:fldChar w:fldCharType="end"/>
    </w:r>
  </w:p>
  <w:p w14:paraId="08B8132D" w14:textId="77777777" w:rsidR="00AA765B" w:rsidRDefault="00AA765B" w:rsidP="00881F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8132E" w14:textId="77777777" w:rsidR="00AA765B" w:rsidRDefault="00F11FD3" w:rsidP="00881FC0">
    <w:pPr>
      <w:pStyle w:val="Footer"/>
      <w:rPr>
        <w:rFonts w:asciiTheme="majorHAnsi" w:hAnsiTheme="majorHAnsi"/>
      </w:rPr>
    </w:pPr>
    <w:sdt>
      <w:sdtPr>
        <w:rPr>
          <w:rFonts w:asciiTheme="majorHAnsi" w:hAnsiTheme="majorHAnsi"/>
        </w:rPr>
        <w:id w:val="76027555"/>
        <w:temporary/>
        <w:showingPlcHdr/>
      </w:sdtPr>
      <w:sdtEndPr/>
      <w:sdtContent>
        <w:r w:rsidR="00AA765B">
          <w:rPr>
            <w:rFonts w:asciiTheme="majorHAnsi" w:hAnsiTheme="majorHAnsi"/>
          </w:rPr>
          <w:t>[Type text]</w:t>
        </w:r>
      </w:sdtContent>
    </w:sdt>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D668E0" w:rsidRPr="00D668E0">
      <w:rPr>
        <w:rFonts w:asciiTheme="majorHAnsi" w:hAnsiTheme="majorHAnsi"/>
        <w:noProof/>
      </w:rPr>
      <w:t>5</w:t>
    </w:r>
    <w:r w:rsidR="00953C99">
      <w:rPr>
        <w:rFonts w:asciiTheme="majorHAnsi" w:hAnsiTheme="majorHAnsi"/>
        <w:noProof/>
      </w:rPr>
      <w:fldChar w:fldCharType="end"/>
    </w:r>
  </w:p>
  <w:p w14:paraId="08B8132F" w14:textId="77777777" w:rsidR="00AA765B" w:rsidRDefault="00AA765B" w:rsidP="00881F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96E0EC" w14:textId="77777777" w:rsidR="00F11FD3" w:rsidRDefault="00F11FD3" w:rsidP="00881FC0">
      <w:r>
        <w:separator/>
      </w:r>
    </w:p>
  </w:footnote>
  <w:footnote w:type="continuationSeparator" w:id="0">
    <w:p w14:paraId="26DBCDD4" w14:textId="77777777" w:rsidR="00F11FD3" w:rsidRDefault="00F11FD3" w:rsidP="00881F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6552"/>
      <w:gridCol w:w="2808"/>
    </w:tblGrid>
    <w:tr w:rsidR="00C152DC" w14:paraId="08B81326" w14:textId="77777777">
      <w:tc>
        <w:tcPr>
          <w:tcW w:w="3500" w:type="pct"/>
          <w:tcBorders>
            <w:bottom w:val="single" w:sz="4" w:space="0" w:color="auto"/>
          </w:tcBorders>
          <w:vAlign w:val="bottom"/>
        </w:tcPr>
        <w:p w14:paraId="08B81324" w14:textId="7065D09F" w:rsidR="00C152DC" w:rsidRDefault="00C152DC" w:rsidP="00881FC0">
          <w:pPr>
            <w:pStyle w:val="Header"/>
            <w:rPr>
              <w:noProof/>
              <w:color w:val="76923C" w:themeColor="accent3" w:themeShade="BF"/>
            </w:rPr>
          </w:pPr>
          <w:r>
            <w:rPr>
              <w:color w:val="76923C" w:themeColor="accent3" w:themeShade="BF"/>
            </w:rPr>
            <w:t>[</w:t>
          </w:r>
          <w:sdt>
            <w:sdt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B9327E">
                <w:t>Alien Invasion Design Document</w:t>
              </w:r>
            </w:sdtContent>
          </w:sdt>
          <w:r>
            <w:rPr>
              <w:color w:val="76923C" w:themeColor="accent3" w:themeShade="BF"/>
            </w:rPr>
            <w:t>]</w:t>
          </w:r>
        </w:p>
      </w:tc>
      <w:sdt>
        <w:sdtPr>
          <w:alias w:val="Date"/>
          <w:id w:val="77677290"/>
          <w:dataBinding w:prefixMappings="xmlns:ns0='http://schemas.microsoft.com/office/2006/coverPageProps'" w:xpath="/ns0:CoverPageProperties[1]/ns0:PublishDate[1]" w:storeItemID="{55AF091B-3C7A-41E3-B477-F2FDAA23CFDA}"/>
          <w:date w:fullDate="2020-10-04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14:paraId="08B81325" w14:textId="03DF01DF" w:rsidR="00C152DC" w:rsidRDefault="00FD71F4" w:rsidP="00881FC0">
              <w:pPr>
                <w:pStyle w:val="Header"/>
              </w:pPr>
              <w:r>
                <w:rPr>
                  <w:lang w:val="en-US"/>
                </w:rPr>
                <w:t>October 4, 2020</w:t>
              </w:r>
            </w:p>
          </w:tc>
        </w:sdtContent>
      </w:sdt>
    </w:tr>
  </w:tbl>
  <w:p w14:paraId="08B81327" w14:textId="77777777" w:rsidR="00C152DC" w:rsidRDefault="00C152DC" w:rsidP="00881F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2808"/>
      <w:gridCol w:w="6552"/>
    </w:tblGrid>
    <w:tr w:rsidR="00C152DC" w14:paraId="08B8132A" w14:textId="77777777">
      <w:sdt>
        <w:sdtPr>
          <w:alias w:val="Date"/>
          <w:id w:val="77625188"/>
          <w:dataBinding w:prefixMappings="xmlns:ns0='http://schemas.microsoft.com/office/2006/coverPageProps'" w:xpath="/ns0:CoverPageProperties[1]/ns0:PublishDate[1]" w:storeItemID="{55AF091B-3C7A-41E3-B477-F2FDAA23CFDA}"/>
          <w:date w:fullDate="2020-10-04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14:paraId="08B81328" w14:textId="001D8B01" w:rsidR="00C152DC" w:rsidRPr="00C152DC" w:rsidRDefault="00FD71F4" w:rsidP="00881FC0">
              <w:pPr>
                <w:pStyle w:val="Header"/>
                <w:rPr>
                  <w:sz w:val="20"/>
                  <w:szCs w:val="20"/>
                </w:rPr>
              </w:pPr>
              <w:r>
                <w:rPr>
                  <w:lang w:val="en-US"/>
                </w:rPr>
                <w:t>October 4, 2020</w:t>
              </w:r>
            </w:p>
          </w:tc>
        </w:sdtContent>
      </w:sdt>
      <w:tc>
        <w:tcPr>
          <w:tcW w:w="4000" w:type="pct"/>
          <w:tcBorders>
            <w:bottom w:val="single" w:sz="4" w:space="0" w:color="auto"/>
          </w:tcBorders>
          <w:vAlign w:val="bottom"/>
        </w:tcPr>
        <w:p w14:paraId="08B81329" w14:textId="09F765F6" w:rsidR="00C152DC" w:rsidRDefault="00C152DC" w:rsidP="00881FC0">
          <w:pPr>
            <w:pStyle w:val="Header"/>
            <w:rPr>
              <w:color w:val="76923C" w:themeColor="accent3" w:themeShade="BF"/>
            </w:rPr>
          </w:pPr>
          <w:r>
            <w:rPr>
              <w:color w:val="76923C" w:themeColor="accent3" w:themeShade="BF"/>
            </w:rPr>
            <w:t>[</w:t>
          </w:r>
          <w:sdt>
            <w:sdt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B9327E">
                <w:t>Alien Invasion Design Document</w:t>
              </w:r>
            </w:sdtContent>
          </w:sdt>
          <w:r>
            <w:rPr>
              <w:color w:val="76923C" w:themeColor="accent3" w:themeShade="BF"/>
            </w:rPr>
            <w:t>]</w:t>
          </w:r>
        </w:p>
      </w:tc>
    </w:tr>
  </w:tbl>
  <w:p w14:paraId="08B8132B" w14:textId="77777777" w:rsidR="00C152DC" w:rsidRDefault="00C152DC" w:rsidP="00881F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5037B"/>
    <w:multiLevelType w:val="hybridMultilevel"/>
    <w:tmpl w:val="7660AE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16246"/>
    <w:multiLevelType w:val="hybridMultilevel"/>
    <w:tmpl w:val="D95E71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6B305E7"/>
    <w:multiLevelType w:val="hybridMultilevel"/>
    <w:tmpl w:val="2A6265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F361E8A"/>
    <w:multiLevelType w:val="hybridMultilevel"/>
    <w:tmpl w:val="AB80F5A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66D373BD"/>
    <w:multiLevelType w:val="hybridMultilevel"/>
    <w:tmpl w:val="E12CFFF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71DA145D"/>
    <w:multiLevelType w:val="hybridMultilevel"/>
    <w:tmpl w:val="AD786D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2DF2C17"/>
    <w:multiLevelType w:val="hybridMultilevel"/>
    <w:tmpl w:val="65B2E05A"/>
    <w:lvl w:ilvl="0" w:tplc="13027F0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4BB0C09"/>
    <w:multiLevelType w:val="hybridMultilevel"/>
    <w:tmpl w:val="F2149E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8"/>
  </w:num>
  <w:num w:numId="4">
    <w:abstractNumId w:val="5"/>
  </w:num>
  <w:num w:numId="5">
    <w:abstractNumId w:val="3"/>
  </w:num>
  <w:num w:numId="6">
    <w:abstractNumId w:val="7"/>
  </w:num>
  <w:num w:numId="7">
    <w:abstractNumId w:val="4"/>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BBC"/>
    <w:rsid w:val="00021BBC"/>
    <w:rsid w:val="00023AF4"/>
    <w:rsid w:val="0002741E"/>
    <w:rsid w:val="00041C8A"/>
    <w:rsid w:val="0005735D"/>
    <w:rsid w:val="00064B2A"/>
    <w:rsid w:val="00080D8D"/>
    <w:rsid w:val="00251E68"/>
    <w:rsid w:val="003E1D34"/>
    <w:rsid w:val="003E1D56"/>
    <w:rsid w:val="00420F46"/>
    <w:rsid w:val="0052734F"/>
    <w:rsid w:val="005C2F0F"/>
    <w:rsid w:val="005C7703"/>
    <w:rsid w:val="0060518D"/>
    <w:rsid w:val="00611E9C"/>
    <w:rsid w:val="006736A2"/>
    <w:rsid w:val="00686D09"/>
    <w:rsid w:val="00691022"/>
    <w:rsid w:val="00744BAC"/>
    <w:rsid w:val="007D2A8E"/>
    <w:rsid w:val="00816697"/>
    <w:rsid w:val="00881FC0"/>
    <w:rsid w:val="008C6B2D"/>
    <w:rsid w:val="008C70A6"/>
    <w:rsid w:val="008E601F"/>
    <w:rsid w:val="008F3C94"/>
    <w:rsid w:val="00953C99"/>
    <w:rsid w:val="00996533"/>
    <w:rsid w:val="009A4D42"/>
    <w:rsid w:val="009F6693"/>
    <w:rsid w:val="00AA765B"/>
    <w:rsid w:val="00AD223E"/>
    <w:rsid w:val="00AE7FBC"/>
    <w:rsid w:val="00B75768"/>
    <w:rsid w:val="00B9327E"/>
    <w:rsid w:val="00BF4089"/>
    <w:rsid w:val="00C046EB"/>
    <w:rsid w:val="00C152DC"/>
    <w:rsid w:val="00C25E29"/>
    <w:rsid w:val="00C36124"/>
    <w:rsid w:val="00D668E0"/>
    <w:rsid w:val="00D82416"/>
    <w:rsid w:val="00E41371"/>
    <w:rsid w:val="00EB6F93"/>
    <w:rsid w:val="00F11FD3"/>
    <w:rsid w:val="00F35C9E"/>
    <w:rsid w:val="00F362D0"/>
    <w:rsid w:val="00F90B1E"/>
    <w:rsid w:val="00FD71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812A9"/>
  <w15:docId w15:val="{A49AFFD5-3643-4138-AD0C-5A9BDBC03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FC0"/>
    <w:rPr>
      <w:sz w:val="24"/>
      <w:szCs w:val="24"/>
    </w:rPr>
  </w:style>
  <w:style w:type="paragraph" w:styleId="Heading1">
    <w:name w:val="heading 1"/>
    <w:basedOn w:val="Normal"/>
    <w:next w:val="Normal"/>
    <w:link w:val="Heading1Char"/>
    <w:uiPriority w:val="9"/>
    <w:qFormat/>
    <w:rsid w:val="00881FC0"/>
    <w:pPr>
      <w:keepNext/>
      <w:keepLines/>
      <w:spacing w:before="240" w:after="0"/>
      <w:jc w:val="center"/>
      <w:outlineLvl w:val="0"/>
    </w:pPr>
    <w:rPr>
      <w:rFonts w:asciiTheme="majorHAnsi" w:eastAsiaTheme="majorEastAsia" w:hAnsiTheme="majorHAnsi" w:cstheme="majorBidi"/>
      <w:b/>
      <w:bCs/>
      <w:color w:val="000000" w:themeColor="text1"/>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customStyle="1" w:styleId="Heading1Char">
    <w:name w:val="Heading 1 Char"/>
    <w:basedOn w:val="DefaultParagraphFont"/>
    <w:link w:val="Heading1"/>
    <w:uiPriority w:val="9"/>
    <w:rsid w:val="00881FC0"/>
    <w:rPr>
      <w:rFonts w:asciiTheme="majorHAnsi" w:eastAsiaTheme="majorEastAsia" w:hAnsiTheme="majorHAnsi" w:cstheme="majorBidi"/>
      <w:b/>
      <w:bCs/>
      <w:color w:val="000000" w:themeColor="text1"/>
      <w:sz w:val="32"/>
      <w:szCs w:val="32"/>
      <w:u w:val="single"/>
    </w:rPr>
  </w:style>
  <w:style w:type="character" w:styleId="Hyperlink">
    <w:name w:val="Hyperlink"/>
    <w:basedOn w:val="DefaultParagraphFont"/>
    <w:uiPriority w:val="99"/>
    <w:unhideWhenUsed/>
    <w:rsid w:val="00881FC0"/>
    <w:rPr>
      <w:color w:val="0000FF" w:themeColor="hyperlink"/>
      <w:u w:val="single"/>
    </w:rPr>
  </w:style>
  <w:style w:type="character" w:styleId="UnresolvedMention">
    <w:name w:val="Unresolved Mention"/>
    <w:basedOn w:val="DefaultParagraphFont"/>
    <w:uiPriority w:val="99"/>
    <w:semiHidden/>
    <w:unhideWhenUsed/>
    <w:rsid w:val="00881FC0"/>
    <w:rPr>
      <w:color w:val="605E5C"/>
      <w:shd w:val="clear" w:color="auto" w:fill="E1DFDD"/>
    </w:rPr>
  </w:style>
  <w:style w:type="character" w:styleId="FollowedHyperlink">
    <w:name w:val="FollowedHyperlink"/>
    <w:basedOn w:val="DefaultParagraphFont"/>
    <w:uiPriority w:val="99"/>
    <w:semiHidden/>
    <w:unhideWhenUsed/>
    <w:rsid w:val="00C046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2020-10-04T00:00:00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3.xml><?xml version="1.0" encoding="utf-8"?>
<p:properties xmlns:p="http://schemas.microsoft.com/office/2006/metadata/properties" xmlns:xsi="http://www.w3.org/2001/XMLSchema-instance" xmlns:pc="http://schemas.microsoft.com/office/infopath/2007/PartnerControl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3.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5.xml><?xml version="1.0" encoding="utf-8"?>
<ds:datastoreItem xmlns:ds="http://schemas.openxmlformats.org/officeDocument/2006/customXml" ds:itemID="{08FF1E8F-6D6D-4061-9234-1809D01FE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Template>
  <TotalTime>109</TotalTime>
  <Pages>7</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Alien Invasion Design Document</vt:lpstr>
    </vt:vector>
  </TitlesOfParts>
  <Company>[Captain games]</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Alien Invasion Design Document</dc:title>
  <dc:subject>Tower Defense Mobile Game</dc:subject>
  <dc:creator>Jake Treleaven: 101186632</dc:creator>
  <cp:lastModifiedBy>Jake Treleaven</cp:lastModifiedBy>
  <cp:revision>9</cp:revision>
  <dcterms:created xsi:type="dcterms:W3CDTF">2020-10-04T17:30:00Z</dcterms:created>
  <dcterms:modified xsi:type="dcterms:W3CDTF">2020-10-04T19:26:00Z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